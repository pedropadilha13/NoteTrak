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35870EE3" w:rsidR="0060123F" w:rsidRDefault="0060123F" w:rsidP="00447BB4">
      <w:pPr>
        <w:spacing w:line="240" w:lineRule="auto"/>
        <w:jc w:val="left"/>
        <w:rPr>
          <w:rFonts w:cs="Arial"/>
        </w:rPr>
      </w:pPr>
    </w:p>
    <w:p w14:paraId="0CE6FF16" w14:textId="12FC245A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032BB5A0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40C14864" w:rsidR="00370E34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5202FB78" w14:textId="2F08357E" w:rsidR="003A62A4" w:rsidRDefault="003A62A4" w:rsidP="00E07423">
      <w:pPr>
        <w:pStyle w:val="NormalGrande"/>
      </w:pPr>
    </w:p>
    <w:p w14:paraId="6701F792" w14:textId="2728B733" w:rsidR="003A62A4" w:rsidRDefault="003A62A4" w:rsidP="00E07423">
      <w:pPr>
        <w:pStyle w:val="NormalGrande"/>
      </w:pPr>
      <w:r>
        <w:t xml:space="preserve">Mateus lourençato larrubia </w:t>
      </w:r>
    </w:p>
    <w:p w14:paraId="6008E1C3" w14:textId="3C54759A" w:rsidR="003A62A4" w:rsidRDefault="003A62A4" w:rsidP="00E07423">
      <w:pPr>
        <w:pStyle w:val="NormalGrande"/>
      </w:pPr>
      <w:r>
        <w:t>pedro padilha farroco</w:t>
      </w:r>
    </w:p>
    <w:p w14:paraId="0F305FA7" w14:textId="703C3EA1" w:rsidR="003A62A4" w:rsidRPr="004C56C6" w:rsidRDefault="003A62A4" w:rsidP="00E07423">
      <w:pPr>
        <w:pStyle w:val="NormalGrande"/>
      </w:pPr>
      <w:r>
        <w:t>vitor hugo silva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5C8F3224" w14:textId="494F7146" w:rsidR="00370E34" w:rsidRPr="004C56C6" w:rsidRDefault="003A62A4" w:rsidP="00E07423">
      <w:pPr>
        <w:pStyle w:val="NormalGrande"/>
      </w:pPr>
      <w:r>
        <w:t>notetrack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25C51DA5" w:rsidR="00370E34" w:rsidRDefault="00A379BB" w:rsidP="00E07423">
      <w:pPr>
        <w:pStyle w:val="NormalGrande"/>
      </w:pPr>
      <w:r>
        <w:t>201</w:t>
      </w:r>
      <w:r w:rsidR="00F51D6E">
        <w:t>8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Pr="00400A52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400A52">
        <w:rPr>
          <w:rFonts w:ascii="Times New Roman" w:hAnsi="Times New Roman"/>
          <w:caps w:val="0"/>
          <w:noProof/>
          <w:snapToGrid w:val="0"/>
          <w:w w:val="0"/>
        </w:rPr>
        <w:t>1.5</w:t>
      </w:r>
      <w:r w:rsidRPr="00400A52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400A52">
        <w:rPr>
          <w:b/>
          <w:noProof/>
        </w:rPr>
        <w:t>diagrama da solução</w:t>
      </w:r>
      <w:r w:rsidRPr="00400A52">
        <w:rPr>
          <w:noProof/>
        </w:rPr>
        <w:tab/>
      </w:r>
      <w:r w:rsidRPr="00400A52">
        <w:rPr>
          <w:noProof/>
        </w:rPr>
        <w:fldChar w:fldCharType="begin"/>
      </w:r>
      <w:r w:rsidRPr="00400A52">
        <w:rPr>
          <w:noProof/>
        </w:rPr>
        <w:instrText xml:space="preserve"> PAGEREF _Toc512519592 \h </w:instrText>
      </w:r>
      <w:r w:rsidRPr="00400A52">
        <w:rPr>
          <w:noProof/>
        </w:rPr>
      </w:r>
      <w:r w:rsidRPr="00400A52">
        <w:rPr>
          <w:noProof/>
        </w:rPr>
        <w:fldChar w:fldCharType="separate"/>
      </w:r>
      <w:r w:rsidRPr="00400A52">
        <w:rPr>
          <w:noProof/>
        </w:rPr>
        <w:t>5</w:t>
      </w:r>
      <w:r w:rsidRPr="00400A52"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F243B76" w14:textId="33BE334C" w:rsidR="007C0DC9" w:rsidRDefault="00400A5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 w:rsidR="007C0DC9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7C0DC9" w:rsidRPr="00E2667A">
        <w:rPr>
          <w:b/>
          <w:noProof/>
        </w:rPr>
        <w:t>Solução Técnica - Aplicação</w:t>
      </w:r>
      <w:r w:rsidR="007C0DC9">
        <w:rPr>
          <w:noProof/>
        </w:rPr>
        <w:tab/>
      </w:r>
      <w:r w:rsidR="007C0DC9">
        <w:rPr>
          <w:noProof/>
        </w:rPr>
        <w:fldChar w:fldCharType="begin"/>
      </w:r>
      <w:r w:rsidR="007C0DC9">
        <w:rPr>
          <w:noProof/>
        </w:rPr>
        <w:instrText xml:space="preserve"> PAGEREF _Toc512519601 \h </w:instrText>
      </w:r>
      <w:r w:rsidR="007C0DC9">
        <w:rPr>
          <w:noProof/>
        </w:rPr>
      </w:r>
      <w:r w:rsidR="007C0DC9">
        <w:rPr>
          <w:noProof/>
        </w:rPr>
        <w:fldChar w:fldCharType="separate"/>
      </w:r>
      <w:r w:rsidR="007C0DC9">
        <w:rPr>
          <w:noProof/>
        </w:rPr>
        <w:t>9</w:t>
      </w:r>
      <w:r w:rsidR="007C0DC9">
        <w:rPr>
          <w:noProof/>
        </w:rPr>
        <w:fldChar w:fldCharType="end"/>
      </w:r>
    </w:p>
    <w:p w14:paraId="2C0A0D23" w14:textId="3F666822" w:rsidR="007C0DC9" w:rsidRDefault="00400A5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 w:rsidR="007C0DC9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7C0DC9" w:rsidRPr="00E2667A">
        <w:rPr>
          <w:b/>
          <w:noProof/>
        </w:rPr>
        <w:t>Banco de Dados</w:t>
      </w:r>
      <w:r w:rsidR="007C0DC9">
        <w:rPr>
          <w:noProof/>
        </w:rPr>
        <w:tab/>
      </w:r>
      <w:r w:rsidR="007C0DC9">
        <w:rPr>
          <w:noProof/>
        </w:rPr>
        <w:fldChar w:fldCharType="begin"/>
      </w:r>
      <w:r w:rsidR="007C0DC9">
        <w:rPr>
          <w:noProof/>
        </w:rPr>
        <w:instrText xml:space="preserve"> PAGEREF _Toc512519602 \h </w:instrText>
      </w:r>
      <w:r w:rsidR="007C0DC9">
        <w:rPr>
          <w:noProof/>
        </w:rPr>
      </w:r>
      <w:r w:rsidR="007C0DC9">
        <w:rPr>
          <w:noProof/>
        </w:rPr>
        <w:fldChar w:fldCharType="separate"/>
      </w:r>
      <w:r w:rsidR="007C0DC9">
        <w:rPr>
          <w:noProof/>
        </w:rPr>
        <w:t>9</w:t>
      </w:r>
      <w:r w:rsidR="007C0DC9">
        <w:rPr>
          <w:noProof/>
        </w:rPr>
        <w:fldChar w:fldCharType="end"/>
      </w:r>
    </w:p>
    <w:p w14:paraId="18A6C784" w14:textId="488BA7D8" w:rsidR="007C0DC9" w:rsidRDefault="00400A52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 w:rsidR="007C0DC9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7C0DC9" w:rsidRPr="00E2667A">
        <w:rPr>
          <w:b/>
          <w:noProof/>
        </w:rPr>
        <w:t>Protótipo das telas, lógica e usabilidade</w:t>
      </w:r>
      <w:r w:rsidR="007C0DC9">
        <w:rPr>
          <w:noProof/>
        </w:rPr>
        <w:tab/>
      </w:r>
      <w:r w:rsidR="007C0DC9">
        <w:rPr>
          <w:noProof/>
        </w:rPr>
        <w:fldChar w:fldCharType="begin"/>
      </w:r>
      <w:r w:rsidR="007C0DC9">
        <w:rPr>
          <w:noProof/>
        </w:rPr>
        <w:instrText xml:space="preserve"> PAGEREF _Toc512519603 \h </w:instrText>
      </w:r>
      <w:r w:rsidR="007C0DC9">
        <w:rPr>
          <w:noProof/>
        </w:rPr>
      </w:r>
      <w:r w:rsidR="007C0DC9">
        <w:rPr>
          <w:noProof/>
        </w:rPr>
        <w:fldChar w:fldCharType="separate"/>
      </w:r>
      <w:r w:rsidR="007C0DC9">
        <w:rPr>
          <w:noProof/>
        </w:rPr>
        <w:t>9</w:t>
      </w:r>
      <w:r w:rsidR="007C0DC9">
        <w:rPr>
          <w:noProof/>
        </w:rPr>
        <w:fldChar w:fldCharType="end"/>
      </w:r>
    </w:p>
    <w:p w14:paraId="5140D796" w14:textId="34A4F9FF" w:rsidR="007C0DC9" w:rsidRPr="00400A52" w:rsidRDefault="00400A52" w:rsidP="00400A52">
      <w:pPr>
        <w:pStyle w:val="Sumrio2"/>
        <w:rPr>
          <w:rFonts w:ascii="Times New Roman" w:hAnsi="Times New Roman"/>
          <w:caps w:val="0"/>
          <w:noProof/>
          <w:snapToGrid w:val="0"/>
          <w:color w:val="000000"/>
          <w:w w:val="0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 w:rsidR="007C0DC9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7C0DC9" w:rsidRPr="00E2667A">
        <w:rPr>
          <w:b/>
          <w:noProof/>
        </w:rPr>
        <w:t>Testes</w:t>
      </w:r>
      <w:r w:rsidR="007C0DC9">
        <w:rPr>
          <w:noProof/>
        </w:rPr>
        <w:tab/>
      </w:r>
      <w:r w:rsidR="007C0DC9">
        <w:rPr>
          <w:noProof/>
        </w:rPr>
        <w:fldChar w:fldCharType="begin"/>
      </w:r>
      <w:r w:rsidR="007C0DC9">
        <w:rPr>
          <w:noProof/>
        </w:rPr>
        <w:instrText xml:space="preserve"> PAGEREF _Toc512519604 \h </w:instrText>
      </w:r>
      <w:r w:rsidR="007C0DC9">
        <w:rPr>
          <w:noProof/>
        </w:rPr>
      </w:r>
      <w:r w:rsidR="007C0DC9">
        <w:rPr>
          <w:noProof/>
        </w:rPr>
        <w:fldChar w:fldCharType="separate"/>
      </w:r>
      <w:r w:rsidR="007C0DC9">
        <w:rPr>
          <w:noProof/>
        </w:rPr>
        <w:t>9</w:t>
      </w:r>
      <w:r w:rsidR="007C0DC9">
        <w:rPr>
          <w:noProof/>
        </w:rPr>
        <w:fldChar w:fldCharType="end"/>
      </w:r>
    </w:p>
    <w:p w14:paraId="3F9B7E04" w14:textId="31532BCC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400A52">
        <w:t>Aplicação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50E0857B" w:rsidR="00400A52" w:rsidRDefault="007C0DC9" w:rsidP="00400A52">
      <w:pPr>
        <w:pStyle w:val="Sumrio2"/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400A52">
        <w:rPr>
          <w:b/>
          <w:noProof/>
        </w:rPr>
        <w:t>Manual de usuario</w:t>
      </w:r>
    </w:p>
    <w:p w14:paraId="488BEF4E" w14:textId="6E3DC54C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400A52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737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42DEF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5FA13C91" w:rsidR="003E6F98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4DC31264" w14:textId="2A80BA7C" w:rsidR="003A62A4" w:rsidRDefault="009632D9" w:rsidP="009632D9">
      <w:pPr>
        <w:pStyle w:val="NormalGrande"/>
        <w:jc w:val="left"/>
      </w:pPr>
      <w:r>
        <w:t>NoteTrack</w:t>
      </w:r>
    </w:p>
    <w:p w14:paraId="04EC0641" w14:textId="69E6A6E1" w:rsidR="003A62A4" w:rsidRDefault="003A62A4" w:rsidP="009632D9">
      <w:pPr>
        <w:jc w:val="left"/>
      </w:pPr>
      <w:r>
        <w:t>Mateus Lourençato Larrubia:</w:t>
      </w:r>
      <w:r w:rsidR="009632D9">
        <w:t xml:space="preserve"> </w:t>
      </w:r>
    </w:p>
    <w:p w14:paraId="18DA9738" w14:textId="2F22DE7C" w:rsidR="003A62A4" w:rsidRDefault="003A62A4" w:rsidP="009632D9">
      <w:pPr>
        <w:jc w:val="left"/>
      </w:pPr>
      <w:r>
        <w:t>Pedro Padila Farroco:</w:t>
      </w:r>
    </w:p>
    <w:p w14:paraId="7E897EC5" w14:textId="110215DF" w:rsidR="003A62A4" w:rsidRDefault="003A62A4" w:rsidP="009632D9">
      <w:pPr>
        <w:jc w:val="left"/>
      </w:pPr>
      <w:r>
        <w:t>Vitor Hugo Silva</w:t>
      </w:r>
      <w:r w:rsidR="009632D9">
        <w:t>:</w:t>
      </w:r>
    </w:p>
    <w:p w14:paraId="3D6F7641" w14:textId="77777777" w:rsidR="003A62A4" w:rsidRPr="003A62A4" w:rsidRDefault="003A62A4" w:rsidP="003A62A4"/>
    <w:p w14:paraId="0FB1953D" w14:textId="63BD55DE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7777777" w:rsidR="003F4E12" w:rsidRPr="00192CAB" w:rsidRDefault="003F4E12" w:rsidP="003F4E12">
      <w:pPr>
        <w:pStyle w:val="Ttulo2"/>
        <w:rPr>
          <w:b/>
        </w:rPr>
      </w:pPr>
      <w:bookmarkStart w:id="6" w:name="_Toc512519589"/>
      <w:bookmarkStart w:id="7" w:name="_Toc124080447"/>
      <w:r w:rsidRPr="00192CAB">
        <w:rPr>
          <w:b/>
        </w:rPr>
        <w:t>Problema / justificativa do projeto</w:t>
      </w:r>
      <w:bookmarkEnd w:id="6"/>
    </w:p>
    <w:p w14:paraId="48C952BF" w14:textId="77777777" w:rsidR="001F502E" w:rsidRDefault="001F502E" w:rsidP="001F502E">
      <w:r>
        <w:t>As últimas linhas devem conter os objetivos enumerados que serão respondidos na conclusão.</w:t>
      </w:r>
    </w:p>
    <w:p w14:paraId="6E78585A" w14:textId="4B87C299" w:rsidR="001F502E" w:rsidRDefault="001F502E" w:rsidP="001F502E"/>
    <w:p w14:paraId="19E27546" w14:textId="77777777" w:rsidR="003F4E12" w:rsidRPr="00192CAB" w:rsidRDefault="003F4E12" w:rsidP="003F4E12">
      <w:pPr>
        <w:pStyle w:val="Ttulo2"/>
        <w:rPr>
          <w:b/>
        </w:rPr>
      </w:pPr>
      <w:bookmarkStart w:id="8" w:name="_Toc512519590"/>
      <w:r w:rsidRPr="00192CAB">
        <w:rPr>
          <w:b/>
        </w:rPr>
        <w:t>contexto</w:t>
      </w:r>
      <w:bookmarkEnd w:id="8"/>
    </w:p>
    <w:p w14:paraId="1FB9CC95" w14:textId="77777777" w:rsidR="003F4E12" w:rsidRPr="003F4E12" w:rsidRDefault="003F4E12" w:rsidP="003F4E12">
      <w:r w:rsidRPr="003F4E12">
        <w:t>Mercado de IoT e números</w:t>
      </w:r>
      <w:r>
        <w:t>.</w:t>
      </w:r>
      <w:r w:rsidR="00CE6EFB">
        <w:t xml:space="preserve"> Preocupações com sustentabilidade, controle de custos, etc.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512519591"/>
      <w:r w:rsidRPr="00192CAB">
        <w:rPr>
          <w:b/>
        </w:rPr>
        <w:t>objetivo da solução</w:t>
      </w:r>
      <w:bookmarkEnd w:id="9"/>
    </w:p>
    <w:p w14:paraId="20227D52" w14:textId="105D25B7" w:rsidR="003F4E12" w:rsidRDefault="00CE6EFB" w:rsidP="003F4E12">
      <w:r>
        <w:t>Descrição da solução</w:t>
      </w:r>
      <w:r w:rsidR="00C86C4E">
        <w:t xml:space="preserve">, resolver por meio de rastreabilidade dos notebooks institucionais, integrar em uma App, integrar Lora indoor, solução IoT. 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512519592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512519593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512519594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512519595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512519596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77777777" w:rsidR="00EB4A20" w:rsidRPr="00192CAB" w:rsidRDefault="002D45C8" w:rsidP="00EB4A20">
      <w:pPr>
        <w:pStyle w:val="Ttulo2"/>
        <w:rPr>
          <w:b/>
        </w:rPr>
      </w:pPr>
      <w:bookmarkStart w:id="15" w:name="_Toc512519597"/>
      <w:r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7777777" w:rsidR="00EB4A20" w:rsidRDefault="00EB4A20" w:rsidP="00EB4A20">
      <w:r w:rsidRPr="004B1208">
        <w:tab/>
      </w:r>
      <w:r w:rsidR="002D45C8" w:rsidRPr="002D45C8">
        <w:t>Apresentar a lista dos requisitos, a classificação e o Product Backlog do Projeto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512519598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42DEF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512519599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bookmarkStart w:id="22" w:name="_GoBack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bookmarkEnd w:id="22"/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3" w:name="_Toc512519604"/>
      <w:r w:rsidRPr="00192CAB">
        <w:rPr>
          <w:b/>
        </w:rPr>
        <w:t>Testes</w:t>
      </w:r>
      <w:bookmarkEnd w:id="23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0B49C37C" w:rsidR="00370E34" w:rsidRDefault="006C1E8A" w:rsidP="00AB1F1F">
      <w:pPr>
        <w:pStyle w:val="Ttulo1"/>
      </w:pPr>
      <w:r>
        <w:lastRenderedPageBreak/>
        <w:t>Aplicação</w:t>
      </w:r>
    </w:p>
    <w:p w14:paraId="27DD2EA9" w14:textId="77777777" w:rsidR="006C1E8A" w:rsidRPr="006C1E8A" w:rsidRDefault="006C1E8A" w:rsidP="006C1E8A"/>
    <w:p w14:paraId="359CDB91" w14:textId="77777777" w:rsidR="008F3EFD" w:rsidRDefault="008F3EFD" w:rsidP="008F3EFD"/>
    <w:p w14:paraId="5DA00C83" w14:textId="1C42007F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 xml:space="preserve">Manual </w:t>
      </w:r>
      <w:bookmarkEnd w:id="24"/>
      <w:r w:rsidR="006C1E8A">
        <w:rPr>
          <w:b/>
        </w:rPr>
        <w:t>do usuario</w:t>
      </w:r>
      <w:r w:rsidRPr="00192CAB">
        <w:rPr>
          <w:b/>
        </w:rPr>
        <w:t xml:space="preserve"> </w:t>
      </w:r>
    </w:p>
    <w:p w14:paraId="35722116" w14:textId="77777777" w:rsidR="006C1E8A" w:rsidRPr="00336677" w:rsidRDefault="006C1E8A" w:rsidP="006C1E8A">
      <w:pPr>
        <w:spacing w:line="240" w:lineRule="auto"/>
        <w:jc w:val="left"/>
        <w:rPr>
          <w:rFonts w:cs="Arial"/>
          <w:b/>
          <w:bCs/>
          <w:color w:val="000000"/>
        </w:rPr>
      </w:pPr>
      <w:bookmarkStart w:id="25" w:name="_Toc512519607"/>
      <w:bookmarkStart w:id="26" w:name="_Toc156754425"/>
      <w:bookmarkStart w:id="27" w:name="_Toc512519612"/>
    </w:p>
    <w:p w14:paraId="766C1AD0" w14:textId="77777777" w:rsidR="006C1E8A" w:rsidRDefault="006C1E8A" w:rsidP="006C1E8A">
      <w:pPr>
        <w:rPr>
          <w:noProof/>
        </w:rPr>
      </w:pPr>
    </w:p>
    <w:p w14:paraId="2C4D9BE5" w14:textId="77777777" w:rsidR="006C1E8A" w:rsidRDefault="006C1E8A" w:rsidP="006C1E8A">
      <w:pPr>
        <w:rPr>
          <w:noProof/>
        </w:rPr>
      </w:pPr>
    </w:p>
    <w:p w14:paraId="38625D42" w14:textId="77777777" w:rsidR="006C1E8A" w:rsidRDefault="006C1E8A" w:rsidP="006C1E8A">
      <w:pPr>
        <w:rPr>
          <w:noProof/>
        </w:rPr>
        <w:sectPr w:rsidR="006C1E8A">
          <w:headerReference w:type="default" r:id="rId23"/>
          <w:footerReference w:type="default" r:id="rId24"/>
          <w:headerReference w:type="first" r:id="rId25"/>
          <w:footerReference w:type="first" r:id="rId26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30A0883E" w14:textId="77777777" w:rsidR="006C1E8A" w:rsidRDefault="006C1E8A" w:rsidP="006C1E8A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>
        <w:t>5</w:t>
      </w:r>
      <w:r>
        <w:fldChar w:fldCharType="end"/>
      </w:r>
      <w:r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>
        <w:t>CONCLUSÕES</w:t>
      </w:r>
      <w:r>
        <w:fldChar w:fldCharType="end"/>
      </w:r>
    </w:p>
    <w:p w14:paraId="7B7CD3B5" w14:textId="77777777" w:rsidR="006C1E8A" w:rsidRPr="00B55442" w:rsidRDefault="006C1E8A" w:rsidP="006C1E8A">
      <w:pPr>
        <w:pStyle w:val="Ttulo"/>
      </w:pPr>
      <w:r w:rsidRPr="00B55442">
        <w:t>ReferÊncias</w:t>
      </w:r>
      <w:bookmarkEnd w:id="26"/>
      <w:bookmarkEnd w:id="27"/>
    </w:p>
    <w:bookmarkEnd w:id="25"/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lastRenderedPageBreak/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27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28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3BEB2449" w14:textId="77777777" w:rsidR="00FA5328" w:rsidRPr="00FA5328" w:rsidRDefault="00FA5328" w:rsidP="00FA5328">
      <w:pPr>
        <w:pStyle w:val="Referncias"/>
        <w:sectPr w:rsidR="00FA5328" w:rsidRPr="00FA5328" w:rsidSect="00E31F5E">
          <w:headerReference w:type="even" r:id="rId29"/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09" w:footer="709" w:gutter="0"/>
          <w:cols w:space="708"/>
          <w:docGrid w:linePitch="360"/>
        </w:sectPr>
      </w:pP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4"/>
      <w:footerReference w:type="default" r:id="rId35"/>
      <w:headerReference w:type="first" r:id="rId36"/>
      <w:footerReference w:type="first" r:id="rId3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0949B" w14:textId="77777777" w:rsidR="00142DEF" w:rsidRDefault="00142DEF">
      <w:r>
        <w:separator/>
      </w:r>
    </w:p>
    <w:p w14:paraId="5E41C75D" w14:textId="77777777" w:rsidR="00142DEF" w:rsidRDefault="00142DEF"/>
    <w:p w14:paraId="1C8A1873" w14:textId="77777777" w:rsidR="00142DEF" w:rsidRDefault="00142DEF"/>
    <w:p w14:paraId="78D8A933" w14:textId="77777777" w:rsidR="00142DEF" w:rsidRDefault="00142DEF"/>
  </w:endnote>
  <w:endnote w:type="continuationSeparator" w:id="0">
    <w:p w14:paraId="6D109D10" w14:textId="77777777" w:rsidR="00142DEF" w:rsidRDefault="00142DEF">
      <w:r>
        <w:continuationSeparator/>
      </w:r>
    </w:p>
    <w:p w14:paraId="31666D25" w14:textId="77777777" w:rsidR="00142DEF" w:rsidRDefault="00142DEF"/>
    <w:p w14:paraId="4175E182" w14:textId="77777777" w:rsidR="00142DEF" w:rsidRDefault="00142DEF"/>
    <w:p w14:paraId="6259137D" w14:textId="77777777" w:rsidR="00142DEF" w:rsidRDefault="00142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0FAE4" w14:textId="77777777" w:rsidR="00555AE7" w:rsidRDefault="00555AE7" w:rsidP="00317E2D">
    <w:pPr>
      <w:pStyle w:val="Rodap"/>
      <w:ind w:right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BC7C2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07256" w14:textId="77777777" w:rsidR="006C1E8A" w:rsidRDefault="006C1E8A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DF406" w14:textId="77777777" w:rsidR="006C1E8A" w:rsidRDefault="006C1E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B768F" w14:textId="77777777" w:rsidR="00142DEF" w:rsidRDefault="00142DEF">
      <w:r>
        <w:separator/>
      </w:r>
    </w:p>
    <w:p w14:paraId="2C302E08" w14:textId="77777777" w:rsidR="00142DEF" w:rsidRDefault="00142DEF"/>
    <w:p w14:paraId="4F62B9D4" w14:textId="77777777" w:rsidR="00142DEF" w:rsidRDefault="00142DEF"/>
    <w:p w14:paraId="197FDA73" w14:textId="77777777" w:rsidR="00142DEF" w:rsidRDefault="00142DEF"/>
  </w:footnote>
  <w:footnote w:type="continuationSeparator" w:id="0">
    <w:p w14:paraId="7A33F933" w14:textId="77777777" w:rsidR="00142DEF" w:rsidRDefault="00142DEF">
      <w:r>
        <w:continuationSeparator/>
      </w:r>
    </w:p>
    <w:p w14:paraId="36EC08B9" w14:textId="77777777" w:rsidR="00142DEF" w:rsidRDefault="00142DEF"/>
    <w:p w14:paraId="181769F7" w14:textId="77777777" w:rsidR="00142DEF" w:rsidRDefault="00142DEF"/>
    <w:p w14:paraId="5548EA84" w14:textId="77777777" w:rsidR="00142DEF" w:rsidRDefault="00142DE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4A363A00" w:rsidR="00555AE7" w:rsidRDefault="00400A52" w:rsidP="008828E4">
    <w:pPr>
      <w:ind w:right="360"/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136F0D9A" wp14:editId="76E4F49D">
          <wp:simplePos x="0" y="0"/>
          <wp:positionH relativeFrom="margin">
            <wp:posOffset>-1051560</wp:posOffset>
          </wp:positionH>
          <wp:positionV relativeFrom="paragraph">
            <wp:posOffset>-393065</wp:posOffset>
          </wp:positionV>
          <wp:extent cx="1533525" cy="872490"/>
          <wp:effectExtent l="0" t="0" r="0" b="381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1j+ojl1FOMkX9WypfBe43D6kiv+Fqx5Imh3NwXs1M3EMoAJtlSMlgPtv8vw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87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23F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FA78417" wp14:editId="141FC0EB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50983" w14:textId="77777777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50</w:t>
    </w:r>
    <w:r>
      <w:rPr>
        <w:rStyle w:val="Nmerodepgina"/>
      </w:rPr>
      <w:fldChar w:fldCharType="end"/>
    </w:r>
  </w:p>
  <w:p w14:paraId="4B6AE452" w14:textId="3C3F2B36" w:rsidR="00555AE7" w:rsidRPr="00E37DB5" w:rsidRDefault="00555AE7" w:rsidP="006D3A3B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APÊNDICE </w:t>
    </w:r>
    <w:r w:rsidR="00A07B0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C5EFD6" wp14:editId="3D95F0A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D752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pX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Ca3pjSsgolI7G4qjZ/Vitpp+d0jpqiXqwCPF14uBvCxkJG9SwsYZuGDff9YMYsjR69in&#10;c2O7AAkdQOcox+UuBz97ROFwOk2fFgt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hzrpX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2</w:t>
    </w:r>
  </w:p>
  <w:p w14:paraId="0099D2A9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DC1C4" w14:textId="4046D164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1E8A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435F4E4A" w14:textId="77777777" w:rsidR="00555AE7" w:rsidRPr="00E37DB5" w:rsidRDefault="00555AE7" w:rsidP="0060123F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AC009" w14:textId="427ED85A" w:rsidR="00555AE7" w:rsidRDefault="00A07B09" w:rsidP="00E31F5E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DA5F86E" wp14:editId="4394E76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D2D7B" id="Line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cM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5aE1vXEFRFRqa0Nx9KRezbOm3x1SumqJ2vNI8e1sIC8LGcm7lLBxBi7Y9V80gxhy8Dr2&#10;6dTYLkBCB9ApynG+ycFPHlE4nE7Tx8UC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szicM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 w:rsidR="00555AE7">
      <w:rPr>
        <w:b/>
        <w:color w:val="808080"/>
        <w:sz w:val="20"/>
      </w:rPr>
      <w:t>REFERÊNCIAS</w:t>
    </w:r>
  </w:p>
  <w:p w14:paraId="45077818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49FD1193" w:rsidR="00555AE7" w:rsidRPr="00E37DB5" w:rsidRDefault="00A07B09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24BEE25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3F14A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r+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C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R99r+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5348615D" w:rsidR="00555AE7" w:rsidRPr="00E37DB5" w:rsidRDefault="00A07B09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4D806FA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A2E4B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bJ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CMdzbJ&#10;EwIAACg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4AE32FB4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1E8A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ECF2C97" w:rsidR="00555AE7" w:rsidRPr="00E37DB5" w:rsidRDefault="00A07B09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2951B666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66210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Ny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PpNH1aLEA0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Ag483IS&#10;AgAAKA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6E98A586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1E8A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76F25" w14:textId="5163F3F5" w:rsidR="006C1E8A" w:rsidRDefault="006C1E8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618F8FE4" w14:textId="77777777" w:rsidR="006C1E8A" w:rsidRDefault="006C1E8A" w:rsidP="0060123F">
    <w:pPr>
      <w:ind w:right="397"/>
      <w:jc w:val="right"/>
      <w:rPr>
        <w:b/>
        <w:color w:val="808080"/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94598" w14:textId="77777777" w:rsidR="006C1E8A" w:rsidRDefault="006C1E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2DEF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62A4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4E12"/>
    <w:rsid w:val="003F5298"/>
    <w:rsid w:val="003F763F"/>
    <w:rsid w:val="00400A52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47BB4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1E8A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32D9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B09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4DBD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6C4E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56764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2FC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theme" Target="theme/theme1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footer" Target="footer11.xml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37" Type="http://schemas.openxmlformats.org/officeDocument/2006/relationships/footer" Target="footer13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yperlink" Target="http://www.ncbi.nlm.nih.gov/entrez/query.fcgi?cmd=Retrieve&amp;db=PubMed&amp;dopt=Citation&amp;list_uids=6337002" TargetMode="Externa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yperlink" Target="http://www.ncbi.nlm.nih.gov/entrez/query.fcgi?cmd=Retrieve&amp;db=PubMed&amp;dopt=Citation&amp;list_uids=15090378" TargetMode="External"/><Relationship Id="rId30" Type="http://schemas.openxmlformats.org/officeDocument/2006/relationships/header" Target="header11.xml"/><Relationship Id="rId35" Type="http://schemas.openxmlformats.org/officeDocument/2006/relationships/footer" Target="footer1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4F7BA-DA09-4EE8-B33C-3271FF56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</TotalTime>
  <Pages>13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2</cp:revision>
  <cp:lastPrinted>2009-11-04T00:12:00Z</cp:lastPrinted>
  <dcterms:created xsi:type="dcterms:W3CDTF">2018-10-04T23:25:00Z</dcterms:created>
  <dcterms:modified xsi:type="dcterms:W3CDTF">2018-10-04T23:25:00Z</dcterms:modified>
</cp:coreProperties>
</file>